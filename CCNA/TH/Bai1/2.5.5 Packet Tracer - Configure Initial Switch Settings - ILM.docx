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C5060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:rsidR="00D778DF" w:rsidRPr="00E70096" w:rsidRDefault="00D778DF" w:rsidP="00D452F4">
      <w:pPr>
        <w:pStyle w:val="Heading1"/>
      </w:pPr>
      <w:r w:rsidRPr="00E70096">
        <w:t>Objectives</w:t>
      </w:r>
    </w:p>
    <w:p w:rsidR="00BD4560" w:rsidRDefault="00BD4560" w:rsidP="00BD4560">
      <w:pPr>
        <w:pStyle w:val="BodyTextL25Bold"/>
      </w:pPr>
      <w:r>
        <w:t xml:space="preserve">Part 1: Verify the Default Switch Configuration </w:t>
      </w:r>
    </w:p>
    <w:p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:rsidR="00BD4560" w:rsidRDefault="00BD4560" w:rsidP="00BD4560">
      <w:pPr>
        <w:pStyle w:val="BodyTextL25Bold"/>
      </w:pPr>
      <w:r>
        <w:t>Part 3: Configure a MOTD Banner</w:t>
      </w:r>
    </w:p>
    <w:p w:rsidR="00BD4560" w:rsidRDefault="00BD4560" w:rsidP="00BD4560">
      <w:pPr>
        <w:pStyle w:val="BodyTextL25Bold"/>
      </w:pPr>
      <w:r>
        <w:t>Part 4: Save Configuration Files to NVRAM</w:t>
      </w:r>
    </w:p>
    <w:p w:rsidR="00D778DF" w:rsidRPr="004C0909" w:rsidRDefault="00BD4560" w:rsidP="00BD4560">
      <w:pPr>
        <w:pStyle w:val="BodyTextL25Bold"/>
      </w:pPr>
      <w:r>
        <w:t>Part 5: Configure S2</w:t>
      </w:r>
    </w:p>
    <w:p w:rsidR="00D778DF" w:rsidRDefault="00D778DF" w:rsidP="00D452F4">
      <w:pPr>
        <w:pStyle w:val="Heading1"/>
      </w:pPr>
      <w:r w:rsidRPr="00E70096">
        <w:t>Background / Scenario</w:t>
      </w:r>
    </w:p>
    <w:p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:rsidR="00125806" w:rsidRDefault="00125806" w:rsidP="00D452F4">
      <w:pPr>
        <w:pStyle w:val="Heading1"/>
      </w:pPr>
      <w:r>
        <w:t>Instructions</w:t>
      </w:r>
    </w:p>
    <w:p w:rsidR="00103401" w:rsidRDefault="00BD4560" w:rsidP="004E1D52">
      <w:pPr>
        <w:pStyle w:val="Heading2"/>
      </w:pPr>
      <w:r w:rsidRPr="00BD4560">
        <w:t>Verify the Default Switch Configuration</w:t>
      </w:r>
    </w:p>
    <w:p w:rsidR="00231DCA" w:rsidRDefault="00BD4560" w:rsidP="00BD4560">
      <w:pPr>
        <w:pStyle w:val="Heading3"/>
      </w:pPr>
      <w:r w:rsidRPr="00BD4560">
        <w:t>Enter privileged EXEC mode.</w:t>
      </w:r>
    </w:p>
    <w:p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:rsidR="00BD4560" w:rsidRDefault="00BD4560" w:rsidP="00BD4560">
      <w:pPr>
        <w:pStyle w:val="CMD"/>
      </w:pPr>
      <w:r w:rsidRPr="00E217B7">
        <w:t xml:space="preserve">Switch# </w:t>
      </w:r>
    </w:p>
    <w:p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</w:p>
    <w:p w:rsidR="00E0433B" w:rsidRDefault="00E0433B" w:rsidP="00E0433B">
      <w:pPr>
        <w:pStyle w:val="AnswerLineL50"/>
      </w:pPr>
      <w:r>
        <w:t>Type your an</w:t>
      </w:r>
      <w:bookmarkStart w:id="0" w:name="_GoBack"/>
      <w:bookmarkEnd w:id="0"/>
      <w:r>
        <w:t>swers here.</w:t>
      </w:r>
    </w:p>
    <w:p w:rsidR="00112B82" w:rsidRPr="0071321C" w:rsidRDefault="00112B82" w:rsidP="00112B82">
      <w:pPr>
        <w:pStyle w:val="BodyTextL50"/>
      </w:pPr>
      <w:r w:rsidRPr="0071321C">
        <w:rPr>
          <w:rStyle w:val="AnswerGray"/>
          <w:highlight w:val="lightGray"/>
          <w:shd w:val="clear" w:color="auto" w:fill="auto"/>
        </w:rPr>
        <w:lastRenderedPageBreak/>
        <w:t>24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Gigabit Ethernet i</w:t>
      </w:r>
      <w:r>
        <w:t>nterfaces does the switch have?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Pr="0071321C" w:rsidRDefault="00112B82" w:rsidP="00112B82">
      <w:pPr>
        <w:pStyle w:val="BodyTextL50"/>
        <w:rPr>
          <w:rStyle w:val="AnswerGray"/>
          <w:shd w:val="clear" w:color="auto" w:fill="auto"/>
        </w:rPr>
      </w:pPr>
      <w:r w:rsidRPr="0071321C">
        <w:rPr>
          <w:rStyle w:val="AnswerGray"/>
          <w:highlight w:val="lightGray"/>
          <w:shd w:val="clear" w:color="auto" w:fill="auto"/>
        </w:rPr>
        <w:t>2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>values shown for the vty lines?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Pr="0071321C" w:rsidRDefault="00112B82" w:rsidP="00112B82">
      <w:pPr>
        <w:pStyle w:val="BodyTextL50"/>
      </w:pPr>
      <w:r w:rsidRPr="0071321C">
        <w:rPr>
          <w:rStyle w:val="AnswerGray"/>
          <w:highlight w:val="lightGray"/>
          <w:shd w:val="clear" w:color="auto" w:fill="auto"/>
        </w:rPr>
        <w:t>0 -15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Pr="00112B82" w:rsidRDefault="00112B82" w:rsidP="00112B82">
      <w:pPr>
        <w:pStyle w:val="BodyTextL50"/>
        <w:rPr>
          <w:rStyle w:val="AnswerGray"/>
        </w:rPr>
      </w:pPr>
      <w:r w:rsidRPr="00112B82">
        <w:rPr>
          <w:rStyle w:val="AnswerGray"/>
          <w:highlight w:val="lightGray"/>
        </w:rPr>
        <w:t>show startup-configuration</w:t>
      </w:r>
    </w:p>
    <w:p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</w:p>
    <w:p w:rsidR="00E0433B" w:rsidRDefault="00E0433B" w:rsidP="00E0433B">
      <w:pPr>
        <w:pStyle w:val="AnswerLineL50"/>
      </w:pPr>
      <w:r>
        <w:t>Type your answers here.</w:t>
      </w:r>
    </w:p>
    <w:p w:rsidR="00112B82" w:rsidRPr="0071321C" w:rsidRDefault="00112B82" w:rsidP="00112B82">
      <w:pPr>
        <w:pStyle w:val="BodyTextL50"/>
        <w:rPr>
          <w:b/>
        </w:rPr>
      </w:pPr>
      <w:r w:rsidRPr="0071321C">
        <w:rPr>
          <w:rStyle w:val="AnswerGray"/>
          <w:highlight w:val="lightGray"/>
          <w:shd w:val="clear" w:color="auto" w:fill="auto"/>
        </w:rPr>
        <w:t>It displays this message because the configuration file was not saved to NVRAM. Currently it is only located in RAM.</w:t>
      </w:r>
    </w:p>
    <w:p w:rsidR="00112B82" w:rsidRPr="00A60146" w:rsidRDefault="00112B82" w:rsidP="004E1D52">
      <w:pPr>
        <w:pStyle w:val="Heading2"/>
      </w:pPr>
      <w:r>
        <w:t>Create a Basic Switch Configuration</w:t>
      </w:r>
    </w:p>
    <w:p w:rsidR="00112B82" w:rsidRPr="00257808" w:rsidRDefault="00112B82" w:rsidP="00112B82">
      <w:pPr>
        <w:pStyle w:val="Heading3"/>
      </w:pPr>
      <w:r w:rsidRPr="00257808">
        <w:t>Assign a name to a switch.</w:t>
      </w:r>
    </w:p>
    <w:p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112B82" w:rsidRDefault="00112B82" w:rsidP="00112B82">
      <w:pPr>
        <w:pStyle w:val="CMD"/>
      </w:pPr>
      <w:r>
        <w:t>S1#</w:t>
      </w:r>
    </w:p>
    <w:p w:rsidR="00112B82" w:rsidRPr="00257808" w:rsidRDefault="00112B82" w:rsidP="00112B82">
      <w:pPr>
        <w:pStyle w:val="Heading3"/>
      </w:pPr>
      <w:r w:rsidRPr="00257808">
        <w:t>Secure access to the console line.</w:t>
      </w:r>
    </w:p>
    <w:p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:rsidR="00112B82" w:rsidRDefault="00112B82" w:rsidP="00112B82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 xml:space="preserve">exit 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:rsidR="00112B82" w:rsidRDefault="00112B82" w:rsidP="00112B82">
      <w:pPr>
        <w:pStyle w:val="CMD"/>
      </w:pPr>
      <w:r>
        <w:t>S1#</w:t>
      </w:r>
    </w:p>
    <w:p w:rsidR="00112B82" w:rsidRPr="00112B82" w:rsidRDefault="00112B82" w:rsidP="00112B82">
      <w:pPr>
        <w:pStyle w:val="Heading4"/>
      </w:pPr>
      <w:r>
        <w:t>Question:</w:t>
      </w:r>
    </w:p>
    <w:p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:rsidR="00E0433B" w:rsidRDefault="00E0433B" w:rsidP="00E0433B">
      <w:pPr>
        <w:pStyle w:val="AnswerLineL25"/>
      </w:pPr>
      <w:r>
        <w:t>Type your answers here.</w:t>
      </w:r>
    </w:p>
    <w:p w:rsidR="00112B82" w:rsidRPr="00DD5E02" w:rsidRDefault="00112B82" w:rsidP="00112B82">
      <w:pPr>
        <w:pStyle w:val="BodyTextL25"/>
      </w:pPr>
      <w:r>
        <w:rPr>
          <w:rStyle w:val="AnswerGray"/>
        </w:rPr>
        <w:t xml:space="preserve">In order for the password checking process to work, it requires both the </w:t>
      </w:r>
      <w:r w:rsidRPr="00173E33">
        <w:rPr>
          <w:rStyle w:val="AnswerGray"/>
          <w:b w:val="0"/>
        </w:rPr>
        <w:t>login</w:t>
      </w:r>
      <w:r>
        <w:rPr>
          <w:rStyle w:val="AnswerGray"/>
        </w:rPr>
        <w:t xml:space="preserve"> and </w:t>
      </w:r>
      <w:r w:rsidRPr="00173E33">
        <w:rPr>
          <w:rStyle w:val="AnswerGray"/>
          <w:b w:val="0"/>
        </w:rPr>
        <w:t>password</w:t>
      </w:r>
      <w:r>
        <w:rPr>
          <w:rStyle w:val="AnswerGray"/>
        </w:rPr>
        <w:t xml:space="preserve"> commands.</w:t>
      </w:r>
    </w:p>
    <w:p w:rsidR="00112B82" w:rsidRPr="00257808" w:rsidRDefault="00112B82" w:rsidP="00112B82">
      <w:pPr>
        <w:pStyle w:val="Heading3"/>
      </w:pPr>
      <w:r w:rsidRPr="00257808">
        <w:t>Verify that console access is secured.</w:t>
      </w:r>
    </w:p>
    <w:p w:rsidR="00112B82" w:rsidRDefault="00112B82" w:rsidP="00112B82">
      <w:pPr>
        <w:pStyle w:val="BodyTextL25"/>
      </w:pPr>
      <w:r>
        <w:t>Exit privileged mode to verify that the console port password is in effect.</w:t>
      </w:r>
    </w:p>
    <w:p w:rsidR="00112B82" w:rsidRDefault="00112B82" w:rsidP="00112B82">
      <w:pPr>
        <w:pStyle w:val="CMD"/>
      </w:pPr>
      <w:r>
        <w:lastRenderedPageBreak/>
        <w:t xml:space="preserve">S1# </w:t>
      </w:r>
      <w:r w:rsidRPr="000955A6">
        <w:rPr>
          <w:b/>
        </w:rPr>
        <w:t>exit</w:t>
      </w:r>
    </w:p>
    <w:p w:rsidR="00112B82" w:rsidRPr="000955A6" w:rsidRDefault="00112B82" w:rsidP="00112B82">
      <w:pPr>
        <w:pStyle w:val="CMDOutput"/>
      </w:pPr>
      <w:r w:rsidRPr="000955A6">
        <w:t>Switch con0 is now available</w:t>
      </w:r>
    </w:p>
    <w:p w:rsidR="00112B82" w:rsidRDefault="00112B82" w:rsidP="00112B82">
      <w:pPr>
        <w:pStyle w:val="CMDOutput"/>
      </w:pPr>
      <w:r w:rsidRPr="000955A6">
        <w:t>Press RETURN to get started.</w:t>
      </w:r>
    </w:p>
    <w:p w:rsidR="00112B82" w:rsidRPr="000955A6" w:rsidRDefault="00112B82" w:rsidP="00112B82">
      <w:pPr>
        <w:pStyle w:val="CMDOutput"/>
      </w:pPr>
    </w:p>
    <w:p w:rsidR="00112B82" w:rsidRPr="000955A6" w:rsidRDefault="00112B82" w:rsidP="00112B82">
      <w:pPr>
        <w:pStyle w:val="CMDOutput"/>
      </w:pPr>
      <w:r w:rsidRPr="000955A6">
        <w:t>User Access Verification</w:t>
      </w:r>
    </w:p>
    <w:p w:rsidR="00112B82" w:rsidRPr="000955A6" w:rsidRDefault="00112B82" w:rsidP="00112B82">
      <w:pPr>
        <w:pStyle w:val="CMDOutput"/>
      </w:pPr>
      <w:r w:rsidRPr="000955A6">
        <w:t>Password:</w:t>
      </w:r>
    </w:p>
    <w:p w:rsidR="00112B82" w:rsidRDefault="00112B82" w:rsidP="00112B82">
      <w:pPr>
        <w:pStyle w:val="CMDOutput"/>
      </w:pPr>
      <w:r>
        <w:t>S1&gt;</w:t>
      </w:r>
    </w:p>
    <w:p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:rsidR="00112B82" w:rsidRPr="00257808" w:rsidRDefault="00112B82" w:rsidP="00112B82">
      <w:pPr>
        <w:pStyle w:val="Heading3"/>
      </w:pPr>
      <w:r w:rsidRPr="00257808">
        <w:t>Secure privileged mode access.</w:t>
      </w:r>
    </w:p>
    <w:p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:rsidR="00112B82" w:rsidRDefault="00112B82" w:rsidP="00112B82">
      <w:pPr>
        <w:pStyle w:val="CMD"/>
      </w:pPr>
      <w:r>
        <w:t>S1</w:t>
      </w:r>
      <w:r w:rsidRPr="00341039">
        <w:t>#</w:t>
      </w:r>
    </w:p>
    <w:p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:rsidR="00112B82" w:rsidRPr="00FE7E0D" w:rsidRDefault="00112B82" w:rsidP="00112B82">
      <w:pPr>
        <w:pStyle w:val="CMD"/>
      </w:pPr>
      <w:r w:rsidRPr="00FE7E0D">
        <w:t>User Access Verification</w:t>
      </w:r>
    </w:p>
    <w:p w:rsidR="00112B82" w:rsidRDefault="00112B82" w:rsidP="00112B82">
      <w:pPr>
        <w:pStyle w:val="CMD"/>
      </w:pPr>
      <w:r w:rsidRPr="00FE7E0D">
        <w:t>Password:</w:t>
      </w:r>
    </w:p>
    <w:p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:rsidR="00112B82" w:rsidRDefault="00112B82" w:rsidP="00112B82">
      <w:pPr>
        <w:pStyle w:val="SubStepAlpha"/>
      </w:pPr>
      <w:r>
        <w:t xml:space="preserve">Enter the command to access privileged mode. </w:t>
      </w:r>
    </w:p>
    <w:p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:rsidR="00112B82" w:rsidRDefault="00112B82" w:rsidP="00112B82">
      <w:pPr>
        <w:pStyle w:val="CMD"/>
      </w:pPr>
      <w:r>
        <w:t>S1#</w:t>
      </w:r>
    </w:p>
    <w:p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:rsidR="00112B82" w:rsidRPr="00257808" w:rsidRDefault="00112B82" w:rsidP="00112B82">
      <w:pPr>
        <w:pStyle w:val="Heading3"/>
      </w:pPr>
      <w:r w:rsidRPr="00257808">
        <w:lastRenderedPageBreak/>
        <w:t>Verify that the enable secret password is added to the configuration file.</w:t>
      </w:r>
    </w:p>
    <w:p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:rsidR="00112B82" w:rsidRDefault="00112B82" w:rsidP="00112B82">
      <w:pPr>
        <w:pStyle w:val="Heading4"/>
      </w:pPr>
      <w:r>
        <w:t>Questions:</w:t>
      </w:r>
    </w:p>
    <w:p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:rsidR="00E0433B" w:rsidRPr="00257808" w:rsidRDefault="00E0433B" w:rsidP="00E0433B">
      <w:pPr>
        <w:pStyle w:val="AnswerLineL25"/>
      </w:pPr>
      <w:r>
        <w:t>Type your answers here.</w:t>
      </w:r>
    </w:p>
    <w:p w:rsidR="00112B82" w:rsidRPr="00257808" w:rsidRDefault="00112B82" w:rsidP="00112B82">
      <w:pPr>
        <w:pStyle w:val="BodyTextL25"/>
        <w:rPr>
          <w:rStyle w:val="AnswerGray"/>
        </w:rPr>
      </w:pPr>
      <w:r w:rsidRPr="00257808">
        <w:rPr>
          <w:rStyle w:val="AnswerGray"/>
        </w:rPr>
        <w:t>$1$mERr$ILwq/b7kc.7X/ejA4Aosn0</w:t>
      </w:r>
    </w:p>
    <w:p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:rsidR="00112B82" w:rsidRPr="00257808" w:rsidRDefault="00112B82" w:rsidP="00112B82">
      <w:pPr>
        <w:pStyle w:val="BodyTextL25"/>
      </w:pPr>
      <w:r w:rsidRPr="00257808">
        <w:rPr>
          <w:rStyle w:val="AnswerGray"/>
          <w:highlight w:val="lightGray"/>
          <w:shd w:val="clear" w:color="auto" w:fill="auto"/>
        </w:rPr>
        <w:t>The enable secret is shown in encrypted form, whereas the enable password is in plain text.</w:t>
      </w:r>
    </w:p>
    <w:p w:rsidR="00112B82" w:rsidRPr="00257808" w:rsidRDefault="00112B82" w:rsidP="00112B82">
      <w:pPr>
        <w:pStyle w:val="Heading3"/>
      </w:pPr>
      <w:r w:rsidRPr="00257808">
        <w:t>Encrypt the enable and console passwords.</w:t>
      </w:r>
    </w:p>
    <w:p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:rsidR="00E0433B" w:rsidRDefault="00E0433B" w:rsidP="00E0433B">
      <w:pPr>
        <w:pStyle w:val="Heading4"/>
      </w:pPr>
      <w:r>
        <w:t>Question:</w:t>
      </w:r>
    </w:p>
    <w:p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:rsidR="00E0433B" w:rsidRDefault="00E0433B" w:rsidP="00E0433B">
      <w:pPr>
        <w:pStyle w:val="AnswerLineL25"/>
      </w:pPr>
      <w:r>
        <w:t>Type your answers here.</w:t>
      </w:r>
    </w:p>
    <w:p w:rsidR="00112B82" w:rsidRPr="00112B82" w:rsidRDefault="00112B82" w:rsidP="00112B82">
      <w:pPr>
        <w:pStyle w:val="BodyTextL25"/>
        <w:rPr>
          <w:rStyle w:val="AnswerGray"/>
        </w:rPr>
      </w:pPr>
      <w:r w:rsidRPr="00112B82">
        <w:rPr>
          <w:rStyle w:val="AnswerGray"/>
          <w:highlight w:val="lightGray"/>
        </w:rPr>
        <w:t>The service password-encryption command encrypts all current and future passwords.</w:t>
      </w:r>
    </w:p>
    <w:p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:rsidR="00112B82" w:rsidRDefault="00112B82" w:rsidP="00112B82">
      <w:pPr>
        <w:pStyle w:val="CMD"/>
      </w:pPr>
      <w:r w:rsidRPr="008D306D">
        <w:t>%SYS-5-CONFIG_I: Configured from console by console</w:t>
      </w:r>
    </w:p>
    <w:p w:rsidR="00112B82" w:rsidRDefault="00112B82" w:rsidP="00112B82">
      <w:pPr>
        <w:pStyle w:val="CMD"/>
      </w:pPr>
      <w:r>
        <w:t>S1</w:t>
      </w:r>
      <w:r w:rsidRPr="008D306D">
        <w:t>#</w:t>
      </w:r>
    </w:p>
    <w:p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:rsidR="00112B82" w:rsidRPr="00941BAE" w:rsidRDefault="00112B82" w:rsidP="00304391">
      <w:pPr>
        <w:pStyle w:val="BodyTextL25"/>
        <w:rPr>
          <w:rStyle w:val="AnswerGray"/>
        </w:rPr>
      </w:pPr>
      <w:r w:rsidRPr="00941BAE">
        <w:rPr>
          <w:rStyle w:val="AnswerGray"/>
          <w:highlight w:val="lightGray"/>
        </w:rPr>
        <w:t xml:space="preserve">The message will be displayed when someone </w:t>
      </w:r>
      <w:r>
        <w:rPr>
          <w:rStyle w:val="AnswerGray"/>
          <w:highlight w:val="lightGray"/>
        </w:rPr>
        <w:t>accesses</w:t>
      </w:r>
      <w:r w:rsidRPr="00941BAE">
        <w:rPr>
          <w:rStyle w:val="AnswerGray"/>
          <w:highlight w:val="lightGray"/>
        </w:rPr>
        <w:t xml:space="preserve"> the switch through the console port.</w:t>
      </w:r>
    </w:p>
    <w:p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Pr="00941BAE" w:rsidRDefault="00112B82" w:rsidP="00304391">
      <w:pPr>
        <w:pStyle w:val="BodyTextL25"/>
        <w:rPr>
          <w:rStyle w:val="AnswerGray"/>
        </w:rPr>
      </w:pPr>
      <w:r w:rsidRPr="00496AD5">
        <w:rPr>
          <w:rStyle w:val="AnswerGray"/>
          <w:highlight w:val="lightGray"/>
        </w:rPr>
        <w:t>Every switch should have a banner to warn unauthorized users that access is prohibited</w:t>
      </w:r>
      <w:r>
        <w:rPr>
          <w:rStyle w:val="AnswerGray"/>
          <w:highlight w:val="lightGray"/>
        </w:rPr>
        <w:t xml:space="preserve">. Banners </w:t>
      </w:r>
      <w:r w:rsidRPr="00496AD5">
        <w:rPr>
          <w:rStyle w:val="AnswerGray"/>
          <w:highlight w:val="lightGray"/>
        </w:rPr>
        <w:t xml:space="preserve">can also be used for sending messages to network personnel/technicians (such as impending system </w:t>
      </w:r>
      <w:r w:rsidRPr="00941BAE">
        <w:rPr>
          <w:rStyle w:val="AnswerGray"/>
          <w:highlight w:val="lightGray"/>
        </w:rPr>
        <w:t>shutdowns or who to contact for access).</w:t>
      </w:r>
    </w:p>
    <w:p w:rsidR="00112B82" w:rsidRDefault="00112B82" w:rsidP="004E1D52">
      <w:pPr>
        <w:pStyle w:val="Heading2"/>
      </w:pPr>
      <w:r>
        <w:lastRenderedPageBreak/>
        <w:t xml:space="preserve">Save </w:t>
      </w:r>
      <w:r w:rsidR="00BA66BA">
        <w:t xml:space="preserve">and Verify </w:t>
      </w:r>
      <w:r>
        <w:t>Configuration Files to NVRAM</w:t>
      </w:r>
    </w:p>
    <w:p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:rsidR="00112B82" w:rsidRDefault="00112B82" w:rsidP="00112B82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:rsidR="00112B82" w:rsidRDefault="00304391" w:rsidP="00112B82">
      <w:pPr>
        <w:pStyle w:val="CMD"/>
      </w:pPr>
      <w:r>
        <w:t>[OK]</w:t>
      </w:r>
    </w:p>
    <w:p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:rsidR="00A40A95" w:rsidRDefault="00A40A95" w:rsidP="00A40A95">
      <w:pPr>
        <w:pStyle w:val="Heading4"/>
      </w:pPr>
      <w:r>
        <w:t>Questions:</w:t>
      </w:r>
    </w:p>
    <w:p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Pr="00304391" w:rsidRDefault="00112B82" w:rsidP="00112B82">
      <w:pPr>
        <w:pStyle w:val="BodyTextL25"/>
        <w:rPr>
          <w:rStyle w:val="AnswerGray"/>
        </w:rPr>
      </w:pPr>
      <w:r w:rsidRPr="00304391">
        <w:rPr>
          <w:rStyle w:val="AnswerGray"/>
        </w:rPr>
        <w:t>cop r s</w:t>
      </w:r>
    </w:p>
    <w:p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:rsidR="00112B82" w:rsidRDefault="00112B82" w:rsidP="00112B82">
      <w:pPr>
        <w:pStyle w:val="BodyTextL25"/>
      </w:pPr>
      <w:r w:rsidRPr="00600635">
        <w:t>Which command will display the contents of NVRAM?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Pr="00304391" w:rsidRDefault="00112B82" w:rsidP="00112B82">
      <w:pPr>
        <w:pStyle w:val="BodyTextL25"/>
        <w:rPr>
          <w:rStyle w:val="AnswerGray"/>
        </w:rPr>
      </w:pPr>
      <w:r w:rsidRPr="00304391">
        <w:rPr>
          <w:rStyle w:val="AnswerGray"/>
          <w:highlight w:val="lightGray"/>
        </w:rPr>
        <w:t>show startup-config</w:t>
      </w:r>
    </w:p>
    <w:p w:rsidR="00112B82" w:rsidRDefault="00112B82" w:rsidP="00112B82">
      <w:pPr>
        <w:pStyle w:val="BodyTextL25"/>
      </w:pPr>
      <w:r w:rsidRPr="00600635">
        <w:t>Are all the changes that were</w:t>
      </w:r>
      <w:r w:rsidR="00304391">
        <w:t xml:space="preserve"> entered recorded in the file?</w:t>
      </w:r>
    </w:p>
    <w:p w:rsidR="004E1D52" w:rsidRDefault="004E1D52" w:rsidP="004E1D52">
      <w:pPr>
        <w:pStyle w:val="AnswerLineL25"/>
      </w:pPr>
      <w:r>
        <w:t>Type your answers here.</w:t>
      </w:r>
    </w:p>
    <w:p w:rsidR="00112B82" w:rsidRPr="007D770D" w:rsidRDefault="00112B82" w:rsidP="00112B82">
      <w:pPr>
        <w:pStyle w:val="BodyTextL25"/>
      </w:pPr>
      <w:r w:rsidRPr="00496AD5">
        <w:rPr>
          <w:rStyle w:val="AnswerGray"/>
          <w:highlight w:val="lightGray"/>
        </w:rPr>
        <w:t>Yes</w:t>
      </w:r>
      <w:r>
        <w:rPr>
          <w:rStyle w:val="AnswerGray"/>
          <w:highlight w:val="lightGray"/>
        </w:rPr>
        <w:t xml:space="preserve">, it is the same as the running </w:t>
      </w:r>
      <w:r w:rsidRPr="00496AD5">
        <w:rPr>
          <w:rStyle w:val="AnswerGray"/>
          <w:highlight w:val="lightGray"/>
        </w:rPr>
        <w:t>configuration</w:t>
      </w:r>
      <w:r>
        <w:rPr>
          <w:rStyle w:val="AnswerGray"/>
        </w:rPr>
        <w:t>.</w:t>
      </w:r>
    </w:p>
    <w:p w:rsidR="00112B82" w:rsidRDefault="00112B82" w:rsidP="004E1D52">
      <w:pPr>
        <w:pStyle w:val="Heading2"/>
      </w:pPr>
      <w:r>
        <w:t>Configure S2</w:t>
      </w:r>
    </w:p>
    <w:p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:rsidR="00F60A60" w:rsidRDefault="00F60A60" w:rsidP="00F60A60">
      <w:pPr>
        <w:pStyle w:val="ConfigWindow"/>
      </w:pPr>
      <w:r>
        <w:t>Open Configuration Window for S2</w:t>
      </w:r>
    </w:p>
    <w:p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:rsidR="00112B82" w:rsidRDefault="00112B82" w:rsidP="00A40A95">
      <w:pPr>
        <w:pStyle w:val="SubStepAlpha"/>
      </w:pPr>
      <w:r>
        <w:t>Configure an appropriate message to those logging into the switch.</w:t>
      </w:r>
    </w:p>
    <w:p w:rsidR="00112B82" w:rsidRDefault="00112B82" w:rsidP="00A40A95">
      <w:pPr>
        <w:pStyle w:val="SubStepAlpha"/>
      </w:pPr>
      <w:r>
        <w:t>Encrypt all plain text passwords.</w:t>
      </w:r>
    </w:p>
    <w:p w:rsidR="00112B82" w:rsidRDefault="00112B82" w:rsidP="00A40A95">
      <w:pPr>
        <w:pStyle w:val="SubStepAlpha"/>
      </w:pPr>
      <w:r>
        <w:t>Ensure that the configuration is correct.</w:t>
      </w:r>
    </w:p>
    <w:p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:rsidR="00F60A60" w:rsidRDefault="00F60A60" w:rsidP="00F60A60">
      <w:pPr>
        <w:pStyle w:val="ConfigWindow"/>
      </w:pPr>
      <w:r>
        <w:t>Close Configuration Window for S2</w:t>
      </w:r>
    </w:p>
    <w:p w:rsidR="00112B82" w:rsidRPr="00A40A95" w:rsidRDefault="00112B82" w:rsidP="007A60AF">
      <w:pPr>
        <w:pStyle w:val="CMD"/>
        <w:spacing w:before="0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Switch&gt; enable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Switch# config t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Enter configuration commands, one per line.  End with CNTL/Z.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Switch(config)# hostname S2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S2(config)# line console 0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S2(config-</w:t>
      </w:r>
      <w:proofErr w:type="gramStart"/>
      <w:r w:rsidRPr="00A40A95">
        <w:rPr>
          <w:rStyle w:val="AnswerGray"/>
          <w:rFonts w:ascii="Courier New" w:hAnsi="Courier New" w:cs="Courier New"/>
        </w:rPr>
        <w:t>line)#</w:t>
      </w:r>
      <w:proofErr w:type="gramEnd"/>
      <w:r w:rsidRPr="00A40A95">
        <w:rPr>
          <w:rStyle w:val="AnswerGray"/>
          <w:rFonts w:ascii="Courier New" w:hAnsi="Courier New" w:cs="Courier New"/>
        </w:rPr>
        <w:t xml:space="preserve"> password </w:t>
      </w:r>
      <w:proofErr w:type="spellStart"/>
      <w:r w:rsidRPr="00A40A95">
        <w:rPr>
          <w:rStyle w:val="AnswerGray"/>
          <w:rFonts w:ascii="Courier New" w:hAnsi="Courier New" w:cs="Courier New"/>
        </w:rPr>
        <w:t>letmein</w:t>
      </w:r>
      <w:proofErr w:type="spellEnd"/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S2(config-</w:t>
      </w:r>
      <w:proofErr w:type="gramStart"/>
      <w:r w:rsidRPr="00A40A95">
        <w:rPr>
          <w:rStyle w:val="AnswerGray"/>
          <w:rFonts w:ascii="Courier New" w:hAnsi="Courier New" w:cs="Courier New"/>
        </w:rPr>
        <w:t>line)#</w:t>
      </w:r>
      <w:proofErr w:type="gramEnd"/>
      <w:r w:rsidRPr="00A40A95">
        <w:rPr>
          <w:rStyle w:val="AnswerGray"/>
          <w:rFonts w:ascii="Courier New" w:hAnsi="Courier New" w:cs="Courier New"/>
        </w:rPr>
        <w:t xml:space="preserve"> login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S2(config-</w:t>
      </w:r>
      <w:proofErr w:type="gramStart"/>
      <w:r w:rsidRPr="00A40A95">
        <w:rPr>
          <w:rStyle w:val="AnswerGray"/>
          <w:rFonts w:ascii="Courier New" w:hAnsi="Courier New" w:cs="Courier New"/>
        </w:rPr>
        <w:t>line)#</w:t>
      </w:r>
      <w:proofErr w:type="gramEnd"/>
      <w:r w:rsidRPr="00A40A95">
        <w:rPr>
          <w:rStyle w:val="AnswerGray"/>
          <w:rFonts w:ascii="Courier New" w:hAnsi="Courier New" w:cs="Courier New"/>
        </w:rPr>
        <w:t xml:space="preserve"> enable password c1$c0</w:t>
      </w:r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 xml:space="preserve">S2(config)# enable secret </w:t>
      </w:r>
      <w:proofErr w:type="spellStart"/>
      <w:r w:rsidRPr="00A40A95">
        <w:rPr>
          <w:rStyle w:val="AnswerGray"/>
          <w:rFonts w:ascii="Courier New" w:hAnsi="Courier New" w:cs="Courier New"/>
        </w:rPr>
        <w:t>itsasecret</w:t>
      </w:r>
      <w:proofErr w:type="spellEnd"/>
    </w:p>
    <w:p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lastRenderedPageBreak/>
        <w:t xml:space="preserve">S2(config)# banner </w:t>
      </w:r>
      <w:proofErr w:type="spellStart"/>
      <w:r w:rsidRPr="00A40A95">
        <w:rPr>
          <w:rStyle w:val="AnswerGray"/>
          <w:rFonts w:ascii="Courier New" w:hAnsi="Courier New" w:cs="Courier New"/>
        </w:rPr>
        <w:t>motd</w:t>
      </w:r>
      <w:proofErr w:type="spellEnd"/>
      <w:r w:rsidRPr="00A40A95">
        <w:rPr>
          <w:rStyle w:val="AnswerGray"/>
          <w:rFonts w:ascii="Courier New" w:hAnsi="Courier New" w:cs="Courier New"/>
        </w:rPr>
        <w:t xml:space="preserve"> $any text here$</w:t>
      </w:r>
    </w:p>
    <w:p w:rsidR="00112B82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S2(config)# service password-encryption</w:t>
      </w:r>
    </w:p>
    <w:p w:rsidR="005D1661" w:rsidRPr="00A40A95" w:rsidRDefault="005D1661" w:rsidP="00A40A95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S2(config)# exit</w:t>
      </w:r>
    </w:p>
    <w:p w:rsidR="00C162C0" w:rsidRPr="00A40A95" w:rsidRDefault="005D1661" w:rsidP="00A40A95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="00112B82" w:rsidRPr="00A40A95">
        <w:rPr>
          <w:rStyle w:val="AnswerGray"/>
          <w:rFonts w:ascii="Courier New" w:hAnsi="Courier New" w:cs="Courier New"/>
        </w:rPr>
        <w:t>#</w:t>
      </w:r>
      <w:r>
        <w:rPr>
          <w:rStyle w:val="AnswerGray"/>
          <w:rFonts w:ascii="Courier New" w:hAnsi="Courier New" w:cs="Courier New"/>
        </w:rPr>
        <w:t xml:space="preserve"> </w:t>
      </w:r>
      <w:r w:rsidR="00112B82" w:rsidRPr="00A40A95">
        <w:rPr>
          <w:rStyle w:val="AnswerGray"/>
          <w:rFonts w:ascii="Courier New" w:hAnsi="Courier New" w:cs="Courier New"/>
        </w:rPr>
        <w:t>copy running-config startup-config</w:t>
      </w:r>
    </w:p>
    <w:p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060" w:rsidRDefault="00AC5060" w:rsidP="00710659">
      <w:pPr>
        <w:spacing w:after="0" w:line="240" w:lineRule="auto"/>
      </w:pPr>
      <w:r>
        <w:separator/>
      </w:r>
    </w:p>
    <w:p w:rsidR="00AC5060" w:rsidRDefault="00AC5060"/>
  </w:endnote>
  <w:endnote w:type="continuationSeparator" w:id="0">
    <w:p w:rsidR="00AC5060" w:rsidRDefault="00AC5060" w:rsidP="00710659">
      <w:pPr>
        <w:spacing w:after="0" w:line="240" w:lineRule="auto"/>
      </w:pPr>
      <w:r>
        <w:continuationSeparator/>
      </w:r>
    </w:p>
    <w:p w:rsidR="00AC5060" w:rsidRDefault="00AC50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74CFE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74CFE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060" w:rsidRDefault="00AC5060" w:rsidP="00710659">
      <w:pPr>
        <w:spacing w:after="0" w:line="240" w:lineRule="auto"/>
      </w:pPr>
      <w:r>
        <w:separator/>
      </w:r>
    </w:p>
    <w:p w:rsidR="00AC5060" w:rsidRDefault="00AC5060"/>
  </w:footnote>
  <w:footnote w:type="continuationSeparator" w:id="0">
    <w:p w:rsidR="00AC5060" w:rsidRDefault="00AC5060" w:rsidP="00710659">
      <w:pPr>
        <w:spacing w:after="0" w:line="240" w:lineRule="auto"/>
      </w:pPr>
      <w:r>
        <w:continuationSeparator/>
      </w:r>
    </w:p>
    <w:p w:rsidR="00AC5060" w:rsidRDefault="00AC50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7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4CFE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60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74CF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74CFE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58457B"/>
    <w:rsid w:val="00885ACC"/>
    <w:rsid w:val="00AC5385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8F3DD-7DF2-4048-ACC2-80F364FF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100</TotalTime>
  <Pages>6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DH</cp:lastModifiedBy>
  <cp:revision>10</cp:revision>
  <dcterms:created xsi:type="dcterms:W3CDTF">2019-08-24T21:31:00Z</dcterms:created>
  <dcterms:modified xsi:type="dcterms:W3CDTF">2019-12-02T21:04:00Z</dcterms:modified>
</cp:coreProperties>
</file>